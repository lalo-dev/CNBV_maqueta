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23781" w14:textId="77777777" w:rsidR="004967A7" w:rsidRDefault="00C51C5F">
      <w:pPr>
        <w:pStyle w:val="Puesto"/>
        <w:rPr>
          <w:noProof/>
        </w:rPr>
      </w:pPr>
      <w:r>
        <w:rPr>
          <w:noProof/>
        </w:rPr>
        <w:t>‍</w:t>
      </w:r>
      <w:bookmarkStart w:id="0" w:name="_GoBack"/>
      <w:bookmarkEnd w:id="0"/>
      <w:r>
        <w:rPr>
          <w:noProof/>
        </w:rPr>
        <w:t>‍</w:t>
      </w:r>
      <w:sdt>
        <w:sdtPr>
          <w:rPr>
            <w:noProof/>
          </w:rPr>
          <w:alias w:val="Su nombre"/>
          <w:tag w:val=""/>
          <w:id w:val="1246310863"/>
          <w:placeholder>
            <w:docPart w:val="7C29B723BD028D44836C10C032EF02B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46E3C">
            <w:rPr>
              <w:noProof/>
              <w:lang w:val="es-ES_tradnl"/>
            </w:rPr>
            <w:t>Nombre Apellido Apellido</w:t>
          </w:r>
        </w:sdtContent>
      </w:sdt>
    </w:p>
    <w:p w14:paraId="40284C65" w14:textId="77777777" w:rsidR="004967A7" w:rsidRDefault="00ED45D8">
      <w:pPr>
        <w:rPr>
          <w:noProof/>
        </w:rPr>
      </w:pPr>
      <w:sdt>
        <w:sdtPr>
          <w:rPr>
            <w:noProof/>
          </w:rPr>
          <w:alias w:val="Dirección"/>
          <w:tag w:val=""/>
          <w:id w:val="-593780209"/>
          <w:placeholder>
            <w:docPart w:val="848C1A443ECF5A4EAE70F5BCE1C7C265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51C5F">
            <w:rPr>
              <w:noProof/>
            </w:rPr>
            <w:t>[Dirección, Ciudad, Código postal]</w:t>
          </w:r>
        </w:sdtContent>
      </w:sdt>
      <w:r w:rsidR="00C51C5F">
        <w:rPr>
          <w:noProof/>
        </w:rPr>
        <w:t> | </w:t>
      </w:r>
      <w:sdt>
        <w:sdtPr>
          <w:rPr>
            <w:noProof/>
          </w:rPr>
          <w:alias w:val="Teléfono"/>
          <w:tag w:val=""/>
          <w:id w:val="-1416317146"/>
          <w:placeholder>
            <w:docPart w:val="799391E824C44540A15CCC1620E24ABB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51C5F">
            <w:rPr>
              <w:noProof/>
            </w:rPr>
            <w:t>[Teléfono]</w:t>
          </w:r>
        </w:sdtContent>
      </w:sdt>
      <w:r w:rsidR="00C51C5F">
        <w:rPr>
          <w:noProof/>
        </w:rPr>
        <w:t> | </w:t>
      </w:r>
      <w:sdt>
        <w:sdtPr>
          <w:rPr>
            <w:noProof/>
          </w:rPr>
          <w:alias w:val="Correo electrónico"/>
          <w:tag w:val=""/>
          <w:id w:val="-391963670"/>
          <w:placeholder>
            <w:docPart w:val="ECF7D2D45E13344EA67A3BDF883BC838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51C5F">
            <w:rPr>
              <w:noProof/>
            </w:rPr>
            <w:t>[Correo electrónico]</w:t>
          </w:r>
        </w:sdtContent>
      </w:sdt>
    </w:p>
    <w:p w14:paraId="65079455" w14:textId="77777777" w:rsidR="004967A7" w:rsidRDefault="00C51C5F" w:rsidP="00C51C5F">
      <w:pPr>
        <w:pStyle w:val="Encabezadodelaseccin"/>
        <w:spacing w:before="600"/>
        <w:rPr>
          <w:noProof/>
        </w:rPr>
      </w:pPr>
      <w:r>
        <w:rPr>
          <w:noProof/>
        </w:rPr>
        <w:t>Objetivo</w:t>
      </w:r>
    </w:p>
    <w:p w14:paraId="6ED27251" w14:textId="77777777" w:rsidR="004967A7" w:rsidRDefault="00ED45D8">
      <w:pPr>
        <w:pStyle w:val="Listaconvietas"/>
        <w:rPr>
          <w:noProof/>
        </w:rPr>
      </w:pPr>
      <w:sdt>
        <w:sdtPr>
          <w:rPr>
            <w:noProof/>
          </w:rPr>
          <w:id w:val="396481143"/>
          <w:placeholder>
            <w:docPart w:val="7DAEFCF8E7639D4BB2C5F154721224FC"/>
          </w:placeholder>
          <w:temporary/>
          <w:showingPlcHdr/>
          <w15:appearance w15:val="hidden"/>
        </w:sdtPr>
        <w:sdtEndPr/>
        <w:sdtContent>
          <w:r w:rsidR="00C51C5F">
            <w:rPr>
              <w:noProof/>
            </w:rPr>
            <w:t>Los siguientes consejos lo ayudarán a empezar bien. Para reemplazar el texto de sugerencia con lo que quiera introducir, simplemente haga clic y empiece a escribir.</w:t>
          </w:r>
        </w:sdtContent>
      </w:sdt>
    </w:p>
    <w:p w14:paraId="1A788DC8" w14:textId="77777777" w:rsidR="004967A7" w:rsidRDefault="00C51C5F" w:rsidP="00C51C5F">
      <w:pPr>
        <w:pStyle w:val="Encabezadodelaseccin"/>
        <w:spacing w:before="480"/>
        <w:rPr>
          <w:noProof/>
        </w:rPr>
      </w:pPr>
      <w:r>
        <w:rPr>
          <w:noProof/>
        </w:rPr>
        <w:t>Educación</w:t>
      </w:r>
    </w:p>
    <w:p w14:paraId="1DE3EAFB" w14:textId="77777777" w:rsidR="004967A7" w:rsidRDefault="00ED45D8">
      <w:pPr>
        <w:pStyle w:val="Subseccin"/>
        <w:spacing w:before="100"/>
        <w:rPr>
          <w:noProof/>
        </w:rPr>
      </w:pPr>
      <w:sdt>
        <w:sdtPr>
          <w:rPr>
            <w:noProof/>
          </w:rPr>
          <w:id w:val="-1403435167"/>
          <w:placeholder>
            <w:docPart w:val="032690A2145D6A45A558402FD1095B87"/>
          </w:placeholder>
          <w:temporary/>
          <w:showingPlcHdr/>
          <w15:appearance w15:val="hidden"/>
          <w:text/>
        </w:sdtPr>
        <w:sdtEndPr/>
        <w:sdtContent>
          <w:r w:rsidR="00C51C5F">
            <w:rPr>
              <w:noProof/>
            </w:rPr>
            <w:t>[Título]</w:t>
          </w:r>
        </w:sdtContent>
      </w:sdt>
      <w:r w:rsidR="00C51C5F">
        <w:rPr>
          <w:noProof/>
        </w:rPr>
        <w:t> | </w:t>
      </w:r>
      <w:sdt>
        <w:sdtPr>
          <w:rPr>
            <w:noProof/>
          </w:rPr>
          <w:id w:val="-315799195"/>
          <w:placeholder>
            <w:docPart w:val="9E886F0DFA20F04185151A65F35A220B"/>
          </w:placeholder>
          <w:temporary/>
          <w:showingPlcHdr/>
          <w15:appearance w15:val="hidden"/>
          <w:text/>
        </w:sdtPr>
        <w:sdtEndPr/>
        <w:sdtContent>
          <w:r w:rsidR="00C51C5F">
            <w:rPr>
              <w:noProof/>
            </w:rPr>
            <w:t>[Fecha de obtención]</w:t>
          </w:r>
        </w:sdtContent>
      </w:sdt>
      <w:r w:rsidR="00C51C5F">
        <w:rPr>
          <w:noProof/>
        </w:rPr>
        <w:t> | </w:t>
      </w:r>
      <w:sdt>
        <w:sdtPr>
          <w:rPr>
            <w:noProof/>
          </w:rPr>
          <w:id w:val="530385979"/>
          <w:placeholder>
            <w:docPart w:val="C59F72F103B9354F95B8E54715B2074F"/>
          </w:placeholder>
          <w:temporary/>
          <w:showingPlcHdr/>
          <w15:appearance w15:val="hidden"/>
          <w:text/>
        </w:sdtPr>
        <w:sdtEndPr/>
        <w:sdtContent>
          <w:r w:rsidR="00C51C5F">
            <w:rPr>
              <w:noProof/>
            </w:rPr>
            <w:t>[Escuela]</w:t>
          </w:r>
        </w:sdtContent>
      </w:sdt>
    </w:p>
    <w:p w14:paraId="4BBA50F0" w14:textId="77777777" w:rsidR="004967A7" w:rsidRDefault="00C51C5F">
      <w:pPr>
        <w:pStyle w:val="Listaconvietas"/>
        <w:rPr>
          <w:noProof/>
        </w:rPr>
      </w:pPr>
      <w:r>
        <w:rPr>
          <w:noProof/>
        </w:rPr>
        <w:t xml:space="preserve">Especialidad principal: </w:t>
      </w:r>
      <w:sdt>
        <w:sdtPr>
          <w:rPr>
            <w:noProof/>
          </w:rPr>
          <w:id w:val="1821224400"/>
          <w:placeholder>
            <w:docPart w:val="DBD1AEC65CCE3D4EBB8C6493E8CDB602"/>
          </w:placeholder>
          <w:temporary/>
          <w:showingPlcHdr/>
          <w15:appearance w15:val="hidden"/>
          <w:text/>
        </w:sdtPr>
        <w:sdtEndPr/>
        <w:sdtContent>
          <w:r>
            <w:rPr>
              <w:noProof/>
            </w:rPr>
            <w:t>[Haga clic aquí para introducir el texto]</w:t>
          </w:r>
        </w:sdtContent>
      </w:sdt>
    </w:p>
    <w:p w14:paraId="45BFD20A" w14:textId="77777777" w:rsidR="004967A7" w:rsidRDefault="00C51C5F">
      <w:pPr>
        <w:pStyle w:val="Listaconvietas"/>
        <w:rPr>
          <w:noProof/>
        </w:rPr>
      </w:pPr>
      <w:r>
        <w:rPr>
          <w:noProof/>
        </w:rPr>
        <w:t xml:space="preserve">Especialidad secundaria: </w:t>
      </w:r>
      <w:sdt>
        <w:sdtPr>
          <w:rPr>
            <w:noProof/>
          </w:rPr>
          <w:id w:val="1025376684"/>
          <w:placeholder>
            <w:docPart w:val="DBD1AEC65CCE3D4EBB8C6493E8CDB602"/>
          </w:placeholder>
          <w:temporary/>
          <w:showingPlcHdr/>
          <w15:appearance w15:val="hidden"/>
          <w:text/>
        </w:sdtPr>
        <w:sdtEndPr/>
        <w:sdtContent>
          <w:r w:rsidR="002F03EF">
            <w:rPr>
              <w:noProof/>
            </w:rPr>
            <w:t>[Haga clic aquí para introducir el texto]</w:t>
          </w:r>
        </w:sdtContent>
      </w:sdt>
    </w:p>
    <w:p w14:paraId="6AE9B514" w14:textId="77777777" w:rsidR="004967A7" w:rsidRDefault="00C51C5F">
      <w:pPr>
        <w:pStyle w:val="Listaconvietas"/>
        <w:rPr>
          <w:noProof/>
        </w:rPr>
      </w:pPr>
      <w:r>
        <w:rPr>
          <w:noProof/>
        </w:rPr>
        <w:t xml:space="preserve">Materias relacionadas: </w:t>
      </w:r>
      <w:sdt>
        <w:sdtPr>
          <w:rPr>
            <w:noProof/>
          </w:rPr>
          <w:id w:val="1648172142"/>
          <w:placeholder>
            <w:docPart w:val="DBD1AEC65CCE3D4EBB8C6493E8CDB602"/>
          </w:placeholder>
          <w:temporary/>
          <w:showingPlcHdr/>
          <w15:appearance w15:val="hidden"/>
          <w:text/>
        </w:sdtPr>
        <w:sdtEndPr/>
        <w:sdtContent>
          <w:r w:rsidR="002F03EF">
            <w:rPr>
              <w:noProof/>
            </w:rPr>
            <w:t>[Haga clic aquí para introducir el texto]</w:t>
          </w:r>
        </w:sdtContent>
      </w:sdt>
    </w:p>
    <w:sdt>
      <w:sdtPr>
        <w:rPr>
          <w:b w:val="0"/>
          <w:bCs w:val="0"/>
          <w:caps w:val="0"/>
          <w:noProof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noProof/>
              <w:color w:val="404040" w:themeColor="text1" w:themeTint="BF"/>
            </w:rPr>
            <w:id w:val="-514004892"/>
            <w:placeholder>
              <w:docPart w:val="A599F205B122C64693449B56FABC546F"/>
            </w:placeholder>
            <w15:repeatingSectionItem/>
          </w:sdtPr>
          <w:sdtEndPr/>
          <w:sdtContent>
            <w:p w14:paraId="22D4AC3D" w14:textId="77777777" w:rsidR="004967A7" w:rsidRDefault="00ED45D8">
              <w:pPr>
                <w:pStyle w:val="Subseccin"/>
                <w:rPr>
                  <w:noProof/>
                </w:rPr>
              </w:pPr>
              <w:sdt>
                <w:sdtPr>
                  <w:rPr>
                    <w:noProof/>
                  </w:rPr>
                  <w:id w:val="-190386252"/>
                  <w:placeholder>
                    <w:docPart w:val="032690A2145D6A45A558402FD1095B87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[Título]</w:t>
                  </w:r>
                </w:sdtContent>
              </w:sdt>
              <w:r w:rsidR="00C51C5F">
                <w:rPr>
                  <w:noProof/>
                </w:rPr>
                <w:t> | </w:t>
              </w:r>
              <w:sdt>
                <w:sdtPr>
                  <w:rPr>
                    <w:noProof/>
                  </w:rPr>
                  <w:id w:val="1005787742"/>
                  <w:placeholder>
                    <w:docPart w:val="9E886F0DFA20F04185151A65F35A220B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[Fecha de obtención]</w:t>
                  </w:r>
                </w:sdtContent>
              </w:sdt>
              <w:r w:rsidR="00C51C5F">
                <w:rPr>
                  <w:noProof/>
                </w:rPr>
                <w:t> | </w:t>
              </w:r>
              <w:sdt>
                <w:sdtPr>
                  <w:rPr>
                    <w:noProof/>
                  </w:rPr>
                  <w:id w:val="-738393747"/>
                  <w:placeholder>
                    <w:docPart w:val="C59F72F103B9354F95B8E54715B2074F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[Escuela]</w:t>
                  </w:r>
                </w:sdtContent>
              </w:sdt>
            </w:p>
            <w:p w14:paraId="53E07042" w14:textId="77777777" w:rsidR="004967A7" w:rsidRDefault="00C51C5F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 xml:space="preserve">Especialidad principal: </w:t>
              </w:r>
              <w:sdt>
                <w:sdtPr>
                  <w:rPr>
                    <w:noProof/>
                  </w:rPr>
                  <w:id w:val="-272714020"/>
                  <w:placeholder>
                    <w:docPart w:val="DBD1AEC65CCE3D4EBB8C6493E8CDB602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[Haga clic aquí para introducir el texto]</w:t>
                  </w:r>
                </w:sdtContent>
              </w:sdt>
            </w:p>
            <w:p w14:paraId="643F747B" w14:textId="77777777" w:rsidR="004967A7" w:rsidRDefault="00C51C5F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 xml:space="preserve">Especialidad secundaria: </w:t>
              </w:r>
              <w:sdt>
                <w:sdtPr>
                  <w:rPr>
                    <w:noProof/>
                  </w:rPr>
                  <w:id w:val="2005002594"/>
                  <w:placeholder>
                    <w:docPart w:val="DBD1AEC65CCE3D4EBB8C6493E8CDB602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[Haga clic aquí para introducir el texto]</w:t>
                  </w:r>
                </w:sdtContent>
              </w:sdt>
            </w:p>
            <w:p w14:paraId="71649116" w14:textId="77777777" w:rsidR="004967A7" w:rsidRDefault="00C51C5F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 xml:space="preserve">Materias relacionadas: </w:t>
              </w:r>
              <w:sdt>
                <w:sdtPr>
                  <w:rPr>
                    <w:noProof/>
                  </w:rPr>
                  <w:id w:val="-952174636"/>
                  <w:placeholder>
                    <w:docPart w:val="DBD1AEC65CCE3D4EBB8C6493E8CDB602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[Haga clic aquí para introducir el texto]</w:t>
                  </w:r>
                </w:sdtContent>
              </w:sdt>
            </w:p>
          </w:sdtContent>
        </w:sdt>
      </w:sdtContent>
    </w:sdt>
    <w:p w14:paraId="3A1EE33E" w14:textId="77777777" w:rsidR="004967A7" w:rsidRDefault="00C51C5F" w:rsidP="00C51C5F">
      <w:pPr>
        <w:pStyle w:val="Encabezadodelaseccin"/>
        <w:spacing w:before="480"/>
        <w:rPr>
          <w:noProof/>
        </w:rPr>
      </w:pPr>
      <w:r>
        <w:rPr>
          <w:noProof/>
        </w:rPr>
        <w:t>Conocimientos y habilidades</w:t>
      </w:r>
    </w:p>
    <w:p w14:paraId="4E008AE1" w14:textId="77777777" w:rsidR="004967A7" w:rsidRDefault="00C51C5F">
      <w:pPr>
        <w:pStyle w:val="Subseccin"/>
        <w:spacing w:before="100"/>
        <w:rPr>
          <w:noProof/>
        </w:rPr>
      </w:pPr>
      <w:r>
        <w:rPr>
          <w:noProof/>
        </w:rPr>
        <w:t>Administración</w:t>
      </w:r>
    </w:p>
    <w:sdt>
      <w:sdtPr>
        <w:rPr>
          <w:noProof/>
        </w:rPr>
        <w:id w:val="-1177730712"/>
        <w:placeholder>
          <w:docPart w:val="E6C7588CA11CB94BBCDFF9DF6641A35D"/>
        </w:placeholder>
        <w:temporary/>
        <w:showingPlcHdr/>
        <w15:appearance w15:val="hidden"/>
      </w:sdtPr>
      <w:sdtEndPr/>
      <w:sdtContent>
        <w:p w14:paraId="05DCACEA" w14:textId="77777777" w:rsidR="004967A7" w:rsidRDefault="00C51C5F">
          <w:pPr>
            <w:pStyle w:val="Listaconvietas"/>
            <w:rPr>
              <w:noProof/>
            </w:rPr>
          </w:pPr>
          <w:r>
            <w:rPr>
              <w:noProof/>
            </w:rPr>
            <w:t>¿Necesita otro campo para introducir una nueva entrada de experiencia o de formación? Es fácil: solo tiene que hacer clic en la segunda entrada de muestra de cualquiera de los dos y seleccionar el signo más que aparece.</w:t>
          </w:r>
        </w:p>
      </w:sdtContent>
    </w:sdt>
    <w:p w14:paraId="7DE231F2" w14:textId="77777777" w:rsidR="004967A7" w:rsidRDefault="00C51C5F">
      <w:pPr>
        <w:pStyle w:val="Subseccin"/>
        <w:rPr>
          <w:noProof/>
        </w:rPr>
      </w:pPr>
      <w:r>
        <w:rPr>
          <w:noProof/>
        </w:rPr>
        <w:t>Ventas</w:t>
      </w:r>
    </w:p>
    <w:sdt>
      <w:sdtPr>
        <w:rPr>
          <w:noProof/>
        </w:rPr>
        <w:id w:val="1544489962"/>
        <w:placeholder>
          <w:docPart w:val="B8E9EC41511ED9488C3ADE12CC404643"/>
        </w:placeholder>
        <w:temporary/>
        <w:showingPlcHdr/>
        <w15:appearance w15:val="hidden"/>
      </w:sdtPr>
      <w:sdtEndPr/>
      <w:sdtContent>
        <w:p w14:paraId="69A2FFCE" w14:textId="77777777" w:rsidR="004967A7" w:rsidRDefault="00C51C5F">
          <w:pPr>
            <w:pStyle w:val="Listaconvietas"/>
            <w:rPr>
              <w:noProof/>
            </w:rPr>
          </w:pPr>
          <w:r>
            <w:rPr>
              <w:noProof/>
            </w:rPr>
            <w:t>En la pestaña Diseño de la cinta de opciones encontrará las Galerías de temas, colores y tipos de letra para personalizar su diseño con un solo clic.</w:t>
          </w:r>
        </w:p>
        <w:p w14:paraId="2D3C7B72" w14:textId="77777777" w:rsidR="004967A7" w:rsidRDefault="00C51C5F">
          <w:pPr>
            <w:pStyle w:val="Listaconvietas"/>
            <w:rPr>
              <w:noProof/>
            </w:rPr>
          </w:pPr>
          <w:r>
            <w:rPr>
              <w:noProof/>
            </w:rPr>
            <w:t>¿Quiere una buena carta de presentación? Tenemos lo que necesita: en la pestaña diseño, seleccione Portada.</w:t>
          </w:r>
        </w:p>
      </w:sdtContent>
    </w:sdt>
    <w:p w14:paraId="045896B0" w14:textId="77777777" w:rsidR="004967A7" w:rsidRDefault="00C51C5F">
      <w:pPr>
        <w:pStyle w:val="Subseccin"/>
        <w:rPr>
          <w:noProof/>
        </w:rPr>
      </w:pPr>
      <w:r>
        <w:rPr>
          <w:noProof/>
        </w:rPr>
        <w:t>Comunicación</w:t>
      </w:r>
    </w:p>
    <w:p w14:paraId="5599A259" w14:textId="77777777" w:rsidR="004967A7" w:rsidRDefault="00C51C5F">
      <w:pPr>
        <w:pStyle w:val="Listaconvietas"/>
        <w:rPr>
          <w:noProof/>
        </w:rPr>
      </w:pPr>
      <w:r>
        <w:rPr>
          <w:noProof/>
        </w:rPr>
        <w:t xml:space="preserve"> </w:t>
      </w:r>
      <w:sdt>
        <w:sdtPr>
          <w:rPr>
            <w:noProof/>
          </w:rPr>
          <w:id w:val="-1819335404"/>
          <w:placeholder>
            <w:docPart w:val="387E08153A04774387756720691D539C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Hizo una presentación genial que tuvo una acogida inmejorable. Dígalo: este es el sitio adecuado para explicar lo bien que hace su trabajo y se relaciona con los demás.</w:t>
          </w:r>
        </w:sdtContent>
      </w:sdt>
    </w:p>
    <w:p w14:paraId="01F603F5" w14:textId="77777777" w:rsidR="004967A7" w:rsidRDefault="00C51C5F">
      <w:pPr>
        <w:pStyle w:val="Subseccin"/>
        <w:rPr>
          <w:noProof/>
        </w:rPr>
      </w:pPr>
      <w:r>
        <w:rPr>
          <w:noProof/>
        </w:rPr>
        <w:t>Liderazgo</w:t>
      </w:r>
    </w:p>
    <w:p w14:paraId="56027664" w14:textId="77777777" w:rsidR="004967A7" w:rsidRDefault="00C51C5F">
      <w:pPr>
        <w:pStyle w:val="Listaconvietas"/>
        <w:rPr>
          <w:noProof/>
        </w:rPr>
      </w:pPr>
      <w:r>
        <w:rPr>
          <w:noProof/>
        </w:rPr>
        <w:t xml:space="preserve"> </w:t>
      </w:r>
      <w:sdt>
        <w:sdtPr>
          <w:rPr>
            <w:noProof/>
          </w:rPr>
          <w:id w:val="-1072199855"/>
          <w:placeholder>
            <w:docPart w:val="06528DA1D621554090536E01C3D2391E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¿Es presidente de una asociación, de su comunidad de vecinos, o capitán del equipo? Si es un líder nato, diga las cosas como son.</w:t>
          </w:r>
        </w:sdtContent>
      </w:sdt>
    </w:p>
    <w:p w14:paraId="3784B080" w14:textId="77777777" w:rsidR="004967A7" w:rsidRDefault="00C51C5F">
      <w:pPr>
        <w:pStyle w:val="Encabezadodelaseccin"/>
        <w:rPr>
          <w:noProof/>
        </w:rPr>
      </w:pPr>
      <w:r>
        <w:rPr>
          <w:noProof/>
        </w:rPr>
        <w:t>Experiencia</w:t>
      </w:r>
    </w:p>
    <w:p w14:paraId="7873E4A1" w14:textId="77777777" w:rsidR="004967A7" w:rsidRDefault="00ED45D8">
      <w:pPr>
        <w:pStyle w:val="Subseccin"/>
        <w:spacing w:before="100"/>
        <w:rPr>
          <w:noProof/>
        </w:rPr>
      </w:pPr>
      <w:sdt>
        <w:sdtPr>
          <w:rPr>
            <w:noProof/>
          </w:rPr>
          <w:id w:val="-1093548063"/>
          <w:placeholder>
            <w:docPart w:val="3E5C53126938014C8670ECC86147C83B"/>
          </w:placeholder>
          <w:temporary/>
          <w:showingPlcHdr/>
          <w15:appearance w15:val="hidden"/>
          <w:text/>
        </w:sdtPr>
        <w:sdtEndPr/>
        <w:sdtContent>
          <w:r w:rsidR="00C51C5F">
            <w:rPr>
              <w:noProof/>
            </w:rPr>
            <w:t>[Puesto]</w:t>
          </w:r>
        </w:sdtContent>
      </w:sdt>
      <w:r w:rsidR="00C51C5F">
        <w:rPr>
          <w:noProof/>
        </w:rPr>
        <w:t> | </w:t>
      </w:r>
      <w:sdt>
        <w:sdtPr>
          <w:rPr>
            <w:noProof/>
          </w:rPr>
          <w:id w:val="2063141089"/>
          <w:placeholder>
            <w:docPart w:val="7C15D1AA86DB8A4A9915E669BE466A35"/>
          </w:placeholder>
          <w:temporary/>
          <w:showingPlcHdr/>
          <w15:appearance w15:val="hidden"/>
          <w:text/>
        </w:sdtPr>
        <w:sdtEndPr/>
        <w:sdtContent>
          <w:r w:rsidR="00C51C5F">
            <w:rPr>
              <w:noProof/>
            </w:rPr>
            <w:t>[Compañía]</w:t>
          </w:r>
        </w:sdtContent>
      </w:sdt>
      <w:r w:rsidR="00C51C5F">
        <w:rPr>
          <w:noProof/>
        </w:rPr>
        <w:t> | </w:t>
      </w:r>
      <w:sdt>
        <w:sdtPr>
          <w:rPr>
            <w:noProof/>
          </w:rPr>
          <w:id w:val="-577978458"/>
          <w:placeholder>
            <w:docPart w:val="FD2F5CCB4410FF4D86299E5DCE680E97"/>
          </w:placeholder>
          <w:temporary/>
          <w:showingPlcHdr/>
          <w15:appearance w15:val="hidden"/>
          <w:text/>
        </w:sdtPr>
        <w:sdtEndPr/>
        <w:sdtContent>
          <w:r w:rsidR="00C51C5F">
            <w:rPr>
              <w:noProof/>
            </w:rPr>
            <w:t>[Fechas de - hasta]</w:t>
          </w:r>
        </w:sdtContent>
      </w:sdt>
    </w:p>
    <w:sdt>
      <w:sdtPr>
        <w:rPr>
          <w:noProof/>
        </w:rPr>
        <w:id w:val="-513455036"/>
        <w:placeholder>
          <w:docPart w:val="08C645BA701DDA44A3C060D9C900D155"/>
        </w:placeholder>
        <w:temporary/>
        <w:showingPlcHdr/>
        <w15:appearance w15:val="hidden"/>
      </w:sdtPr>
      <w:sdtEndPr/>
      <w:sdtContent>
        <w:p w14:paraId="1116F54B" w14:textId="77777777" w:rsidR="004967A7" w:rsidRDefault="00C51C5F">
          <w:pPr>
            <w:pStyle w:val="Listaconvietas"/>
            <w:rPr>
              <w:noProof/>
            </w:rPr>
          </w:pPr>
          <w:r>
            <w:rPr>
              <w:noProof/>
            </w:rPr>
            <w:t>Escriba aquí una breve explicación de sus responsabilidades y sus éxitos más destacados.</w:t>
          </w:r>
        </w:p>
      </w:sdtContent>
    </w:sdt>
    <w:sdt>
      <w:sdtPr>
        <w:rPr>
          <w:b w:val="0"/>
          <w:bCs w:val="0"/>
          <w:caps w:val="0"/>
          <w:noProof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noProof/>
              <w:color w:val="404040" w:themeColor="text1" w:themeTint="BF"/>
            </w:rPr>
            <w:id w:val="-1773932447"/>
            <w:placeholder>
              <w:docPart w:val="A599F205B122C64693449B56FABC546F"/>
            </w:placeholder>
            <w15:repeatingSectionItem/>
          </w:sdtPr>
          <w:sdtEndPr/>
          <w:sdtContent>
            <w:p w14:paraId="38CCFB04" w14:textId="77777777" w:rsidR="004967A7" w:rsidRDefault="00ED45D8">
              <w:pPr>
                <w:pStyle w:val="Subseccin"/>
                <w:rPr>
                  <w:noProof/>
                </w:rPr>
              </w:pPr>
              <w:sdt>
                <w:sdtPr>
                  <w:rPr>
                    <w:noProof/>
                  </w:rPr>
                  <w:id w:val="1249773860"/>
                  <w:placeholder>
                    <w:docPart w:val="3E5C53126938014C8670ECC86147C83B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[Puesto]</w:t>
                  </w:r>
                </w:sdtContent>
              </w:sdt>
              <w:r w:rsidR="00C51C5F">
                <w:rPr>
                  <w:noProof/>
                </w:rPr>
                <w:t> | </w:t>
              </w:r>
              <w:sdt>
                <w:sdtPr>
                  <w:rPr>
                    <w:noProof/>
                  </w:rPr>
                  <w:id w:val="71088070"/>
                  <w:placeholder>
                    <w:docPart w:val="7C15D1AA86DB8A4A9915E669BE466A35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[Compañía]</w:t>
                  </w:r>
                </w:sdtContent>
              </w:sdt>
              <w:r w:rsidR="00C51C5F">
                <w:rPr>
                  <w:noProof/>
                </w:rPr>
                <w:t> | </w:t>
              </w:r>
              <w:sdt>
                <w:sdtPr>
                  <w:rPr>
                    <w:noProof/>
                  </w:rPr>
                  <w:id w:val="2091572416"/>
                  <w:placeholder>
                    <w:docPart w:val="FD2F5CCB4410FF4D86299E5DCE680E97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r w:rsidR="002F03EF">
                    <w:rPr>
                      <w:noProof/>
                    </w:rPr>
                    <w:t>[Fechas de - hasta]</w:t>
                  </w:r>
                </w:sdtContent>
              </w:sdt>
            </w:p>
            <w:sdt>
              <w:sdtPr>
                <w:rPr>
                  <w:noProof/>
                </w:rPr>
                <w:id w:val="602385737"/>
                <w:placeholder>
                  <w:docPart w:val="08C645BA701DDA44A3C060D9C900D155"/>
                </w:placeholder>
                <w:temporary/>
                <w:showingPlcHdr/>
                <w15:appearance w15:val="hidden"/>
              </w:sdtPr>
              <w:sdtEndPr/>
              <w:sdtContent>
                <w:p w14:paraId="2AC687D8" w14:textId="77777777" w:rsidR="004967A7" w:rsidRDefault="002F03EF">
                  <w:pPr>
                    <w:pStyle w:val="Listaconvietas"/>
                    <w:rPr>
                      <w:noProof/>
                    </w:rPr>
                  </w:pPr>
                  <w:r>
                    <w:rPr>
                      <w:noProof/>
                    </w:rPr>
                    <w:t>Escriba aquí una breve explicación de sus responsabilidades y sus éxitos más destacados.</w:t>
                  </w:r>
                </w:p>
              </w:sdtContent>
            </w:sdt>
          </w:sdtContent>
        </w:sdt>
      </w:sdtContent>
    </w:sdt>
    <w:sectPr w:rsidR="004967A7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C42C6" w14:textId="77777777" w:rsidR="00ED45D8" w:rsidRDefault="00ED45D8">
      <w:pPr>
        <w:spacing w:after="0"/>
      </w:pPr>
      <w:r>
        <w:separator/>
      </w:r>
    </w:p>
  </w:endnote>
  <w:endnote w:type="continuationSeparator" w:id="0">
    <w:p w14:paraId="21C28EE0" w14:textId="77777777" w:rsidR="00ED45D8" w:rsidRDefault="00ED4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3516E" w14:textId="77777777" w:rsidR="004967A7" w:rsidRDefault="00C51C5F">
    <w:pPr>
      <w:pStyle w:val="Piedepgina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84A6F" w14:textId="77777777" w:rsidR="00ED45D8" w:rsidRDefault="00ED45D8">
      <w:pPr>
        <w:spacing w:after="0"/>
      </w:pPr>
      <w:r>
        <w:separator/>
      </w:r>
    </w:p>
  </w:footnote>
  <w:footnote w:type="continuationSeparator" w:id="0">
    <w:p w14:paraId="5801C152" w14:textId="77777777" w:rsidR="00ED45D8" w:rsidRDefault="00ED45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3C"/>
    <w:rsid w:val="002F03EF"/>
    <w:rsid w:val="004967A7"/>
    <w:rsid w:val="006D0030"/>
    <w:rsid w:val="00C46E3C"/>
    <w:rsid w:val="00C51C5F"/>
    <w:rsid w:val="00ED45D8"/>
    <w:rsid w:val="00FA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C0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alo/Library/Containers/com.microsoft.Word/Data/Library/Caches/TM02918880/Curri&#769;culum%20ba&#769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29B723BD028D44836C10C032EF0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40B20-F09E-4849-814A-4032EE081189}"/>
      </w:docPartPr>
      <w:docPartBody>
        <w:p w:rsidR="00000000" w:rsidRDefault="00EF73BE">
          <w:pPr>
            <w:pStyle w:val="7C29B723BD028D44836C10C032EF02B1"/>
          </w:pPr>
          <w:r>
            <w:t>[Su nombre]</w:t>
          </w:r>
        </w:p>
      </w:docPartBody>
    </w:docPart>
    <w:docPart>
      <w:docPartPr>
        <w:name w:val="848C1A443ECF5A4EAE70F5BCE1C7C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9229C-1AC6-304C-B227-3BA4A5F7B496}"/>
      </w:docPartPr>
      <w:docPartBody>
        <w:p w:rsidR="00000000" w:rsidRDefault="00EF73BE">
          <w:pPr>
            <w:pStyle w:val="848C1A443ECF5A4EAE70F5BCE1C7C265"/>
          </w:pPr>
          <w:r>
            <w:t>[Dirección, Ciudad, Código postal]</w:t>
          </w:r>
        </w:p>
      </w:docPartBody>
    </w:docPart>
    <w:docPart>
      <w:docPartPr>
        <w:name w:val="799391E824C44540A15CCC1620E24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39BE2-9B67-884A-BD41-76161B7EB328}"/>
      </w:docPartPr>
      <w:docPartBody>
        <w:p w:rsidR="00000000" w:rsidRDefault="00EF73BE">
          <w:pPr>
            <w:pStyle w:val="799391E824C44540A15CCC1620E24ABB"/>
          </w:pPr>
          <w:r>
            <w:t>[Teléfono]</w:t>
          </w:r>
        </w:p>
      </w:docPartBody>
    </w:docPart>
    <w:docPart>
      <w:docPartPr>
        <w:name w:val="ECF7D2D45E13344EA67A3BDF883BC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D8D78-953A-BE49-BA32-73FC715F22ED}"/>
      </w:docPartPr>
      <w:docPartBody>
        <w:p w:rsidR="00000000" w:rsidRDefault="00EF73BE">
          <w:pPr>
            <w:pStyle w:val="ECF7D2D45E13344EA67A3BDF883BC838"/>
          </w:pPr>
          <w:r>
            <w:t>[Correo electrónico]</w:t>
          </w:r>
        </w:p>
      </w:docPartBody>
    </w:docPart>
    <w:docPart>
      <w:docPartPr>
        <w:name w:val="7DAEFCF8E7639D4BB2C5F15472122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F3ECB-A913-A54D-B96B-3CEDCBD13B36}"/>
      </w:docPartPr>
      <w:docPartBody>
        <w:p w:rsidR="00000000" w:rsidRDefault="00EF73BE">
          <w:pPr>
            <w:pStyle w:val="7DAEFCF8E7639D4BB2C5F154721224FC"/>
          </w:pPr>
          <w:r>
            <w:t>Los siguientes consejos lo ayudarán a empezar bien. Para reemplazar el texto de sugerencia con lo que quiera introducir, simplemente haga clic y empiece a escribir.</w:t>
          </w:r>
        </w:p>
      </w:docPartBody>
    </w:docPart>
    <w:docPart>
      <w:docPartPr>
        <w:name w:val="032690A2145D6A45A558402FD1095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EFCBC-F682-FE45-87A2-58195A631821}"/>
      </w:docPartPr>
      <w:docPartBody>
        <w:p w:rsidR="00000000" w:rsidRDefault="00EF73BE">
          <w:pPr>
            <w:pStyle w:val="032690A2145D6A45A558402FD1095B87"/>
          </w:pPr>
          <w:r>
            <w:t>[Título]</w:t>
          </w:r>
        </w:p>
      </w:docPartBody>
    </w:docPart>
    <w:docPart>
      <w:docPartPr>
        <w:name w:val="9E886F0DFA20F04185151A65F35A2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52B57-F301-6D4E-8B03-92A570C63F81}"/>
      </w:docPartPr>
      <w:docPartBody>
        <w:p w:rsidR="00000000" w:rsidRDefault="00EF73BE">
          <w:pPr>
            <w:pStyle w:val="9E886F0DFA20F04185151A65F35A220B"/>
          </w:pPr>
          <w:r>
            <w:t>[Fecha de obtención]</w:t>
          </w:r>
        </w:p>
      </w:docPartBody>
    </w:docPart>
    <w:docPart>
      <w:docPartPr>
        <w:name w:val="C59F72F103B9354F95B8E54715B20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9197B-9E23-4242-91A9-18C8B72877B0}"/>
      </w:docPartPr>
      <w:docPartBody>
        <w:p w:rsidR="00000000" w:rsidRDefault="00EF73BE">
          <w:pPr>
            <w:pStyle w:val="C59F72F103B9354F95B8E54715B2074F"/>
          </w:pPr>
          <w:r>
            <w:t>[Escuela]</w:t>
          </w:r>
        </w:p>
      </w:docPartBody>
    </w:docPart>
    <w:docPart>
      <w:docPartPr>
        <w:name w:val="DBD1AEC65CCE3D4EBB8C6493E8CDB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645E3-51D6-4146-89F2-F8B9309C0790}"/>
      </w:docPartPr>
      <w:docPartBody>
        <w:p w:rsidR="00000000" w:rsidRDefault="00EF73BE">
          <w:pPr>
            <w:pStyle w:val="DBD1AEC65CCE3D4EBB8C6493E8CDB602"/>
          </w:pPr>
          <w:r>
            <w:t>[Haga clic aquí para introducir el texto]</w:t>
          </w:r>
        </w:p>
      </w:docPartBody>
    </w:docPart>
    <w:docPart>
      <w:docPartPr>
        <w:name w:val="A599F205B122C64693449B56FABC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7AB0-609A-A749-95BA-FFF6DA6E016E}"/>
      </w:docPartPr>
      <w:docPartBody>
        <w:p w:rsidR="00000000" w:rsidRDefault="00EF73BE">
          <w:pPr>
            <w:pStyle w:val="A599F205B122C64693449B56FABC546F"/>
          </w:pPr>
          <w:r>
            <w:rPr>
              <w:rStyle w:val="Textodelmarcadordeposicin"/>
            </w:rPr>
            <w:t xml:space="preserve">Introduzca aquí cualquier contenido que quiera que se repita, aunque sea en otros controles de contenido. También puede insertar este control alrededor de las </w:t>
          </w:r>
          <w:r>
            <w:rPr>
              <w:rStyle w:val="Textodelmarcadordeposicin"/>
            </w:rPr>
            <w:t>filas de la tabla para repetir partes de la tabla.</w:t>
          </w:r>
        </w:p>
      </w:docPartBody>
    </w:docPart>
    <w:docPart>
      <w:docPartPr>
        <w:name w:val="E6C7588CA11CB94BBCDFF9DF6641A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27D96-AF05-9D48-976D-06E2EB3C12A3}"/>
      </w:docPartPr>
      <w:docPartBody>
        <w:p w:rsidR="00000000" w:rsidRDefault="00EF73BE">
          <w:pPr>
            <w:pStyle w:val="E6C7588CA11CB94BBCDFF9DF6641A35D"/>
          </w:pPr>
          <w:r>
            <w:t>¿Necesita otro campo para introducir una nueva entrada de experiencia o de formación? Es fácil: solo tiene que hacer clic en la segunda entrada de muestra de cualquiera de los dos y seleccionar el signo más que aparece.</w:t>
          </w:r>
        </w:p>
      </w:docPartBody>
    </w:docPart>
    <w:docPart>
      <w:docPartPr>
        <w:name w:val="B8E9EC41511ED9488C3ADE12CC404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F5918-B710-A645-AF34-EE595B0500DA}"/>
      </w:docPartPr>
      <w:docPartBody>
        <w:p w:rsidR="00CE3872" w:rsidRDefault="00EF73BE">
          <w:pPr>
            <w:pStyle w:val="Listaconvietas"/>
          </w:pPr>
          <w:r>
            <w:t xml:space="preserve">En la pestaña Diseño de la cinta </w:t>
          </w:r>
          <w:r>
            <w:t>de opciones encontrará las Galerías de temas, colores y tipos de letra para personalizar su diseño con un solo clic.</w:t>
          </w:r>
        </w:p>
        <w:p w:rsidR="00000000" w:rsidRDefault="00EF73BE">
          <w:pPr>
            <w:pStyle w:val="B8E9EC41511ED9488C3ADE12CC404643"/>
          </w:pPr>
          <w:r>
            <w:t>¿Quiere una buena carta de presentación? Tenemos lo que necesita: en la pestaña diseño, seleccione Portada.</w:t>
          </w:r>
        </w:p>
      </w:docPartBody>
    </w:docPart>
    <w:docPart>
      <w:docPartPr>
        <w:name w:val="387E08153A04774387756720691D5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DA2E-78BA-3444-8978-3BF22F67FF92}"/>
      </w:docPartPr>
      <w:docPartBody>
        <w:p w:rsidR="00000000" w:rsidRDefault="00EF73BE">
          <w:pPr>
            <w:pStyle w:val="387E08153A04774387756720691D539C"/>
          </w:pPr>
          <w:r>
            <w:t>Hizo una presentación genial que tuvo un</w:t>
          </w:r>
          <w:r>
            <w:t>a acogida inmejorable. Dígalo: este es el sitio adecuado para explicar lo bien que hace su trabajo y se relaciona con los demás.</w:t>
          </w:r>
        </w:p>
      </w:docPartBody>
    </w:docPart>
    <w:docPart>
      <w:docPartPr>
        <w:name w:val="06528DA1D621554090536E01C3D2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5B2DE-E6FE-FE47-A45D-2EC72BEDAEEA}"/>
      </w:docPartPr>
      <w:docPartBody>
        <w:p w:rsidR="00000000" w:rsidRDefault="00EF73BE">
          <w:pPr>
            <w:pStyle w:val="06528DA1D621554090536E01C3D2391E"/>
          </w:pPr>
          <w:r>
            <w:t>¿Es presidente de una asociación, de su comunidad de vecinos, o capitán del equipo? Si es un líder nato, diga las cosas como so</w:t>
          </w:r>
          <w:r>
            <w:t>n.</w:t>
          </w:r>
        </w:p>
      </w:docPartBody>
    </w:docPart>
    <w:docPart>
      <w:docPartPr>
        <w:name w:val="3E5C53126938014C8670ECC86147C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188C4-99ED-9C49-9009-1AA2F57DC4CB}"/>
      </w:docPartPr>
      <w:docPartBody>
        <w:p w:rsidR="00000000" w:rsidRDefault="00EF73BE">
          <w:pPr>
            <w:pStyle w:val="3E5C53126938014C8670ECC86147C83B"/>
          </w:pPr>
          <w:r>
            <w:t>[Puesto]</w:t>
          </w:r>
        </w:p>
      </w:docPartBody>
    </w:docPart>
    <w:docPart>
      <w:docPartPr>
        <w:name w:val="7C15D1AA86DB8A4A9915E669BE46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43F9-CF6C-2C4C-8862-3F473822F0B2}"/>
      </w:docPartPr>
      <w:docPartBody>
        <w:p w:rsidR="00000000" w:rsidRDefault="00EF73BE">
          <w:pPr>
            <w:pStyle w:val="7C15D1AA86DB8A4A9915E669BE466A35"/>
          </w:pPr>
          <w:r>
            <w:t>[Compañía]</w:t>
          </w:r>
        </w:p>
      </w:docPartBody>
    </w:docPart>
    <w:docPart>
      <w:docPartPr>
        <w:name w:val="FD2F5CCB4410FF4D86299E5DCE680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BD5CC-D97E-5947-8119-A52B76538D6F}"/>
      </w:docPartPr>
      <w:docPartBody>
        <w:p w:rsidR="00000000" w:rsidRDefault="00EF73BE">
          <w:pPr>
            <w:pStyle w:val="FD2F5CCB4410FF4D86299E5DCE680E97"/>
          </w:pPr>
          <w:r>
            <w:t xml:space="preserve">[Fechas de </w:t>
          </w:r>
          <w:r>
            <w:t>- hasta]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BE"/>
    <w:rsid w:val="00E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29B723BD028D44836C10C032EF02B1">
    <w:name w:val="7C29B723BD028D44836C10C032EF02B1"/>
  </w:style>
  <w:style w:type="paragraph" w:customStyle="1" w:styleId="848C1A443ECF5A4EAE70F5BCE1C7C265">
    <w:name w:val="848C1A443ECF5A4EAE70F5BCE1C7C265"/>
  </w:style>
  <w:style w:type="paragraph" w:customStyle="1" w:styleId="799391E824C44540A15CCC1620E24ABB">
    <w:name w:val="799391E824C44540A15CCC1620E24ABB"/>
  </w:style>
  <w:style w:type="paragraph" w:customStyle="1" w:styleId="ECF7D2D45E13344EA67A3BDF883BC838">
    <w:name w:val="ECF7D2D45E13344EA67A3BDF883BC838"/>
  </w:style>
  <w:style w:type="paragraph" w:customStyle="1" w:styleId="7DAEFCF8E7639D4BB2C5F154721224FC">
    <w:name w:val="7DAEFCF8E7639D4BB2C5F154721224FC"/>
  </w:style>
  <w:style w:type="paragraph" w:customStyle="1" w:styleId="032690A2145D6A45A558402FD1095B87">
    <w:name w:val="032690A2145D6A45A558402FD1095B87"/>
  </w:style>
  <w:style w:type="paragraph" w:customStyle="1" w:styleId="9E886F0DFA20F04185151A65F35A220B">
    <w:name w:val="9E886F0DFA20F04185151A65F35A220B"/>
  </w:style>
  <w:style w:type="paragraph" w:customStyle="1" w:styleId="C59F72F103B9354F95B8E54715B2074F">
    <w:name w:val="C59F72F103B9354F95B8E54715B2074F"/>
  </w:style>
  <w:style w:type="paragraph" w:customStyle="1" w:styleId="DBD1AEC65CCE3D4EBB8C6493E8CDB602">
    <w:name w:val="DBD1AEC65CCE3D4EBB8C6493E8CDB602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599F205B122C64693449B56FABC546F">
    <w:name w:val="A599F205B122C64693449B56FABC546F"/>
  </w:style>
  <w:style w:type="paragraph" w:customStyle="1" w:styleId="E6C7588CA11CB94BBCDFF9DF6641A35D">
    <w:name w:val="E6C7588CA11CB94BBCDFF9DF6641A35D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  <w:rPr>
      <w:rFonts w:eastAsiaTheme="minorHAnsi"/>
      <w:color w:val="404040" w:themeColor="text1" w:themeTint="BF"/>
      <w:sz w:val="18"/>
      <w:szCs w:val="20"/>
      <w:lang w:val="es-ES" w:eastAsia="es-ES"/>
    </w:rPr>
  </w:style>
  <w:style w:type="paragraph" w:customStyle="1" w:styleId="B8E9EC41511ED9488C3ADE12CC404643">
    <w:name w:val="B8E9EC41511ED9488C3ADE12CC404643"/>
  </w:style>
  <w:style w:type="paragraph" w:customStyle="1" w:styleId="387E08153A04774387756720691D539C">
    <w:name w:val="387E08153A04774387756720691D539C"/>
  </w:style>
  <w:style w:type="paragraph" w:customStyle="1" w:styleId="06528DA1D621554090536E01C3D2391E">
    <w:name w:val="06528DA1D621554090536E01C3D2391E"/>
  </w:style>
  <w:style w:type="paragraph" w:customStyle="1" w:styleId="3E5C53126938014C8670ECC86147C83B">
    <w:name w:val="3E5C53126938014C8670ECC86147C83B"/>
  </w:style>
  <w:style w:type="paragraph" w:customStyle="1" w:styleId="7C15D1AA86DB8A4A9915E669BE466A35">
    <w:name w:val="7C15D1AA86DB8A4A9915E669BE466A35"/>
  </w:style>
  <w:style w:type="paragraph" w:customStyle="1" w:styleId="FD2F5CCB4410FF4D86299E5DCE680E97">
    <w:name w:val="FD2F5CCB4410FF4D86299E5DCE680E97"/>
  </w:style>
  <w:style w:type="paragraph" w:customStyle="1" w:styleId="08C645BA701DDA44A3C060D9C900D155">
    <w:name w:val="08C645BA701DDA44A3C060D9C900D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842160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2012-06-11T13:35:00+00:00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666201</Value>
    </PublishStatusLookup>
    <APAuthor xmlns="2958f784-0ef9-4616-b22d-512a8cad1f0d">
      <UserInfo>
        <DisplayName>REDMOND\v-alekha</DisplayName>
        <AccountId>2912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TP102918879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LocMarketGroupTiers2 xmlns="2958f784-0ef9-4616-b22d-512a8cad1f0d" xsi:nil="true"/>
    <Description0 xmlns="fb5acd76-e9f3-4601-9d69-91f53ab96ae6" xsi:nil="true"/>
    <Component xmlns="fb5acd76-e9f3-4601-9d69-91f53ab96ae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4FE2755D-8DC4-4916-93CC-46074FD2C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Currículum básico.dotx</Template>
  <TotalTime>1</TotalTime>
  <Pages>1</Pages>
  <Words>301</Words>
  <Characters>1661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Nombre Apellido Apellido</dc:creator>
  <cp:lastModifiedBy>Eduardo Martínez</cp:lastModifiedBy>
  <cp:revision>2</cp:revision>
  <dcterms:created xsi:type="dcterms:W3CDTF">2015-12-07T19:10:00Z</dcterms:created>
  <dcterms:modified xsi:type="dcterms:W3CDTF">2015-12-07T19:10:00Z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